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12796A" w:rsidRDefault="0000497D" w:rsidP="00141A4C">
      <w:pPr>
        <w:pStyle w:val="Puesto"/>
        <w:rPr>
          <w:sz w:val="48"/>
          <w:szCs w:val="24"/>
        </w:rPr>
      </w:pPr>
      <w:r>
        <w:rPr>
          <w:sz w:val="48"/>
          <w:szCs w:val="24"/>
        </w:rPr>
        <w:t>Edwin Ariel Ortega Moreta</w:t>
      </w:r>
    </w:p>
    <w:p w:rsidR="00870683" w:rsidRPr="0012796A" w:rsidRDefault="00870683" w:rsidP="00006C25">
      <w:pPr>
        <w:jc w:val="both"/>
        <w:rPr>
          <w:sz w:val="24"/>
          <w:szCs w:val="24"/>
        </w:rPr>
      </w:pPr>
      <w:r w:rsidRPr="0012796A">
        <w:rPr>
          <w:sz w:val="24"/>
          <w:szCs w:val="24"/>
        </w:rPr>
        <w:t xml:space="preserve">Dirección: </w:t>
      </w:r>
      <w:r w:rsidR="00FE293B" w:rsidRPr="0012796A">
        <w:rPr>
          <w:sz w:val="24"/>
          <w:szCs w:val="24"/>
        </w:rPr>
        <w:t>Calle Central, Av. Independencia, KM. 10, Edif. 5, Apto 1-A</w:t>
      </w:r>
    </w:p>
    <w:p w:rsidR="0012796A" w:rsidRDefault="0012796A" w:rsidP="00006C25">
      <w:pPr>
        <w:jc w:val="both"/>
        <w:rPr>
          <w:sz w:val="24"/>
          <w:szCs w:val="24"/>
        </w:rPr>
      </w:pPr>
      <w:r w:rsidRPr="0012796A">
        <w:rPr>
          <w:sz w:val="24"/>
          <w:szCs w:val="24"/>
        </w:rPr>
        <w:t>Ciudad: Santo Domingo, Distrito Nacional</w:t>
      </w:r>
    </w:p>
    <w:p w:rsidR="00AF5142" w:rsidRPr="0012796A" w:rsidRDefault="0036369A" w:rsidP="00006C25">
      <w:pPr>
        <w:jc w:val="both"/>
        <w:rPr>
          <w:sz w:val="24"/>
          <w:szCs w:val="24"/>
          <w:lang w:bidi="es-ES"/>
        </w:rPr>
      </w:pPr>
      <w:r>
        <w:rPr>
          <w:sz w:val="24"/>
          <w:szCs w:val="24"/>
        </w:rPr>
        <w:t>Edad: 21</w:t>
      </w:r>
    </w:p>
    <w:p w:rsidR="00870683" w:rsidRPr="0012796A" w:rsidRDefault="00870683" w:rsidP="00006C25">
      <w:pPr>
        <w:jc w:val="both"/>
        <w:rPr>
          <w:sz w:val="24"/>
          <w:szCs w:val="24"/>
          <w:lang w:bidi="es-ES"/>
        </w:rPr>
      </w:pPr>
      <w:r w:rsidRPr="0012796A">
        <w:rPr>
          <w:sz w:val="24"/>
          <w:szCs w:val="24"/>
          <w:lang w:bidi="es-ES"/>
        </w:rPr>
        <w:t>E-mail:</w:t>
      </w:r>
      <w:r w:rsidR="00141A4C" w:rsidRPr="0012796A">
        <w:rPr>
          <w:sz w:val="24"/>
          <w:szCs w:val="24"/>
          <w:lang w:bidi="es-ES"/>
        </w:rPr>
        <w:t> </w:t>
      </w:r>
      <w:hyperlink r:id="rId8" w:history="1">
        <w:r w:rsidR="0000497D" w:rsidRPr="00775DEA">
          <w:rPr>
            <w:rStyle w:val="Hipervnculo"/>
            <w:sz w:val="24"/>
            <w:szCs w:val="24"/>
          </w:rPr>
          <w:t>ariel.ort08@hotmail.com</w:t>
        </w:r>
      </w:hyperlink>
      <w:r w:rsidRPr="0012796A">
        <w:rPr>
          <w:sz w:val="24"/>
          <w:szCs w:val="24"/>
          <w:lang w:bidi="es-ES"/>
        </w:rPr>
        <w:t xml:space="preserve"> </w:t>
      </w:r>
    </w:p>
    <w:p w:rsidR="006270A9" w:rsidRPr="0012796A" w:rsidRDefault="00870683" w:rsidP="00006C25">
      <w:pPr>
        <w:jc w:val="both"/>
        <w:rPr>
          <w:sz w:val="24"/>
          <w:szCs w:val="24"/>
        </w:rPr>
      </w:pPr>
      <w:r w:rsidRPr="0012796A">
        <w:rPr>
          <w:sz w:val="24"/>
          <w:szCs w:val="24"/>
          <w:lang w:bidi="es-ES"/>
        </w:rPr>
        <w:t xml:space="preserve">Celular: </w:t>
      </w:r>
      <w:r w:rsidR="0000497D">
        <w:rPr>
          <w:sz w:val="24"/>
          <w:szCs w:val="24"/>
        </w:rPr>
        <w:t>829-296-9508</w:t>
      </w:r>
    </w:p>
    <w:p w:rsidR="00870683" w:rsidRPr="0012796A" w:rsidRDefault="0036369A" w:rsidP="00006C25">
      <w:pPr>
        <w:jc w:val="both"/>
        <w:rPr>
          <w:sz w:val="24"/>
          <w:szCs w:val="24"/>
          <w:lang w:bidi="es-ES"/>
        </w:rPr>
      </w:pPr>
      <w:bookmarkStart w:id="0" w:name="_GoBack"/>
      <w:bookmarkEnd w:id="0"/>
      <w:r w:rsidRPr="0012796A">
        <w:rPr>
          <w:sz w:val="24"/>
          <w:szCs w:val="24"/>
        </w:rPr>
        <w:t>Teléfono</w:t>
      </w:r>
      <w:r>
        <w:rPr>
          <w:sz w:val="24"/>
          <w:szCs w:val="24"/>
        </w:rPr>
        <w:t xml:space="preserve"> (casa)</w:t>
      </w:r>
      <w:r w:rsidR="00870683" w:rsidRPr="0012796A">
        <w:rPr>
          <w:sz w:val="24"/>
          <w:szCs w:val="24"/>
        </w:rPr>
        <w:t>: 809-533-9508</w:t>
      </w:r>
    </w:p>
    <w:sdt>
      <w:sdtPr>
        <w:alias w:val="Educación:"/>
        <w:tag w:val="Educación:"/>
        <w:id w:val="807127995"/>
        <w:placeholder>
          <w:docPart w:val="E71D598A56B343219C46B3E6BBC6134D"/>
        </w:placeholder>
        <w:temporary/>
        <w:showingPlcHdr/>
        <w15:appearance w15:val="hidden"/>
      </w:sdtPr>
      <w:sdtContent>
        <w:p w:rsidR="006270A9" w:rsidRDefault="009D5933" w:rsidP="00006C25">
          <w:pPr>
            <w:pStyle w:val="Ttulo1"/>
            <w:jc w:val="both"/>
          </w:pPr>
          <w:r>
            <w:rPr>
              <w:lang w:bidi="es-ES"/>
            </w:rPr>
            <w:t>Educación</w:t>
          </w:r>
        </w:p>
      </w:sdtContent>
    </w:sdt>
    <w:p w:rsidR="006270A9" w:rsidRDefault="0000497D" w:rsidP="00006C25">
      <w:pPr>
        <w:pStyle w:val="Ttulo2"/>
        <w:jc w:val="both"/>
      </w:pPr>
      <w:r>
        <w:t>LiCEO VICTOr garrido puello</w:t>
      </w:r>
    </w:p>
    <w:p w:rsidR="006270A9" w:rsidRDefault="009D5933" w:rsidP="00006C25">
      <w:pPr>
        <w:pStyle w:val="Listaconvietas"/>
        <w:jc w:val="both"/>
        <w:rPr>
          <w:sz w:val="24"/>
        </w:rPr>
      </w:pPr>
      <w:r w:rsidRPr="00FE293B">
        <w:rPr>
          <w:sz w:val="24"/>
          <w:lang w:bidi="es-ES"/>
        </w:rPr>
        <w:t xml:space="preserve">Área general de estudio: </w:t>
      </w:r>
      <w:r w:rsidR="0000497D">
        <w:rPr>
          <w:sz w:val="24"/>
        </w:rPr>
        <w:t xml:space="preserve">Bachiller </w:t>
      </w:r>
      <w:r w:rsidR="00F64C4C">
        <w:rPr>
          <w:sz w:val="24"/>
        </w:rPr>
        <w:t>(Año Escolar 2015-2016)</w:t>
      </w:r>
    </w:p>
    <w:p w:rsidR="0000497D" w:rsidRDefault="0000497D" w:rsidP="0000497D">
      <w:pPr>
        <w:pStyle w:val="Ttulo2"/>
        <w:jc w:val="both"/>
      </w:pPr>
      <w:r>
        <w:t>Universidad dominicana o&amp;m</w:t>
      </w:r>
    </w:p>
    <w:p w:rsidR="0000497D" w:rsidRDefault="0000497D" w:rsidP="0000497D">
      <w:pPr>
        <w:pStyle w:val="Listaconvietas"/>
        <w:jc w:val="both"/>
        <w:rPr>
          <w:sz w:val="24"/>
        </w:rPr>
      </w:pPr>
      <w:r>
        <w:rPr>
          <w:sz w:val="24"/>
        </w:rPr>
        <w:t>Carrera: Ing. En Sistemas</w:t>
      </w:r>
    </w:p>
    <w:p w:rsidR="0000497D" w:rsidRDefault="0036369A" w:rsidP="0000497D">
      <w:pPr>
        <w:pStyle w:val="Listaconvietas"/>
        <w:jc w:val="both"/>
        <w:rPr>
          <w:sz w:val="24"/>
        </w:rPr>
      </w:pPr>
      <w:r>
        <w:rPr>
          <w:sz w:val="24"/>
        </w:rPr>
        <w:t>Cuatrimestre: 8vo</w:t>
      </w:r>
    </w:p>
    <w:p w:rsidR="00A27F83" w:rsidRPr="00A27F83" w:rsidRDefault="00A27F83" w:rsidP="00A27F83">
      <w:pPr>
        <w:pStyle w:val="Ttulo2"/>
        <w:jc w:val="both"/>
      </w:pPr>
      <w:r>
        <w:t>Ingles por inmersion 2018</w:t>
      </w:r>
    </w:p>
    <w:sdt>
      <w:sdtPr>
        <w:alias w:val="Aptitudes y habilidades:"/>
        <w:tag w:val="Aptitudes y habilidades:"/>
        <w:id w:val="458624136"/>
        <w:placeholder>
          <w:docPart w:val="AE1F4CCC465E412C8E71538A9B1C75F8"/>
        </w:placeholder>
        <w:temporary/>
        <w:showingPlcHdr/>
        <w15:appearance w15:val="hidden"/>
      </w:sdtPr>
      <w:sdtContent>
        <w:p w:rsidR="006270A9" w:rsidRDefault="009D5933" w:rsidP="00006C25">
          <w:pPr>
            <w:pStyle w:val="Ttulo1"/>
            <w:jc w:val="both"/>
          </w:pPr>
          <w:r>
            <w:rPr>
              <w:lang w:bidi="es-ES"/>
            </w:rPr>
            <w:t>Aptitudes y habilidades</w:t>
          </w:r>
        </w:p>
      </w:sdtContent>
    </w:sdt>
    <w:p w:rsidR="00870683" w:rsidRDefault="00FE293B" w:rsidP="00006C25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manejo del</w:t>
      </w:r>
      <w:r w:rsidR="00870683">
        <w:rPr>
          <w:b w:val="0"/>
          <w:caps/>
          <w:color w:val="262626" w:themeColor="text1" w:themeTint="D9"/>
          <w:sz w:val="24"/>
          <w:szCs w:val="26"/>
        </w:rPr>
        <w:t xml:space="preserve"> office</w:t>
      </w:r>
      <w:r w:rsidR="0036369A">
        <w:rPr>
          <w:b w:val="0"/>
          <w:caps/>
          <w:color w:val="262626" w:themeColor="text1" w:themeTint="D9"/>
          <w:sz w:val="24"/>
          <w:szCs w:val="26"/>
        </w:rPr>
        <w:t xml:space="preserve"> (basico)</w:t>
      </w:r>
      <w:r w:rsidR="00870683">
        <w:rPr>
          <w:b w:val="0"/>
          <w:caps/>
          <w:color w:val="262626" w:themeColor="text1" w:themeTint="D9"/>
          <w:sz w:val="24"/>
          <w:szCs w:val="26"/>
        </w:rPr>
        <w:t>:</w:t>
      </w:r>
    </w:p>
    <w:p w:rsidR="00870683" w:rsidRDefault="0000497D" w:rsidP="00006C25">
      <w:pPr>
        <w:pStyle w:val="Ttulo1"/>
        <w:numPr>
          <w:ilvl w:val="1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Word</w:t>
      </w:r>
    </w:p>
    <w:p w:rsidR="0036369A" w:rsidRDefault="0036369A" w:rsidP="00BE241E">
      <w:pPr>
        <w:pStyle w:val="Ttulo1"/>
        <w:numPr>
          <w:ilvl w:val="1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 w:rsidRPr="0036369A">
        <w:rPr>
          <w:b w:val="0"/>
          <w:caps/>
          <w:color w:val="262626" w:themeColor="text1" w:themeTint="D9"/>
          <w:sz w:val="24"/>
          <w:szCs w:val="26"/>
        </w:rPr>
        <w:t xml:space="preserve">Acess </w:t>
      </w:r>
    </w:p>
    <w:p w:rsidR="0036369A" w:rsidRPr="0036369A" w:rsidRDefault="0036369A" w:rsidP="00BE241E">
      <w:pPr>
        <w:pStyle w:val="Ttulo1"/>
        <w:numPr>
          <w:ilvl w:val="1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 w:rsidRPr="0036369A">
        <w:rPr>
          <w:b w:val="0"/>
          <w:caps/>
          <w:color w:val="262626" w:themeColor="text1" w:themeTint="D9"/>
          <w:sz w:val="24"/>
          <w:szCs w:val="26"/>
        </w:rPr>
        <w:t xml:space="preserve">excel </w:t>
      </w:r>
    </w:p>
    <w:p w:rsidR="0012796A" w:rsidRDefault="0012796A" w:rsidP="00006C25">
      <w:pPr>
        <w:pStyle w:val="Ttulo1"/>
        <w:jc w:val="both"/>
        <w:rPr>
          <w:b w:val="0"/>
          <w:caps/>
          <w:color w:val="262626" w:themeColor="text1" w:themeTint="D9"/>
          <w:sz w:val="24"/>
          <w:szCs w:val="26"/>
        </w:rPr>
      </w:pPr>
    </w:p>
    <w:p w:rsidR="0000497D" w:rsidRDefault="0000497D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 xml:space="preserve">nIVEL DE iNGLÉS: </w:t>
      </w:r>
      <w:r w:rsidR="0036369A">
        <w:rPr>
          <w:b w:val="0"/>
          <w:caps/>
          <w:color w:val="262626" w:themeColor="text1" w:themeTint="D9"/>
          <w:sz w:val="24"/>
          <w:szCs w:val="26"/>
        </w:rPr>
        <w:t>intermedio</w:t>
      </w:r>
    </w:p>
    <w:p w:rsidR="00F64C4C" w:rsidRDefault="00F64C4C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SQL: Básico</w:t>
      </w:r>
    </w:p>
    <w:p w:rsidR="00F64C4C" w:rsidRDefault="00F64C4C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C++: Básico</w:t>
      </w:r>
    </w:p>
    <w:p w:rsidR="0036369A" w:rsidRDefault="0036369A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c#: intermedio</w:t>
      </w:r>
    </w:p>
    <w:p w:rsidR="0036369A" w:rsidRDefault="0036369A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java: basico</w:t>
      </w:r>
    </w:p>
    <w:p w:rsidR="0036369A" w:rsidRDefault="0036369A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html, CSS, JAVASCRIPT: BASICO</w:t>
      </w:r>
    </w:p>
    <w:p w:rsidR="0036369A" w:rsidRDefault="0036369A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PHP: INTERMEDIO</w:t>
      </w:r>
    </w:p>
    <w:p w:rsidR="00F64C4C" w:rsidRDefault="00F64C4C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Visual BASIC: Básico</w:t>
      </w:r>
    </w:p>
    <w:p w:rsidR="00F64C4C" w:rsidRPr="0000497D" w:rsidRDefault="00F64C4C" w:rsidP="0000497D">
      <w:pPr>
        <w:pStyle w:val="Ttulo1"/>
        <w:numPr>
          <w:ilvl w:val="0"/>
          <w:numId w:val="25"/>
        </w:numPr>
        <w:jc w:val="both"/>
        <w:rPr>
          <w:b w:val="0"/>
          <w:caps/>
          <w:color w:val="262626" w:themeColor="text1" w:themeTint="D9"/>
          <w:sz w:val="24"/>
          <w:szCs w:val="26"/>
        </w:rPr>
      </w:pPr>
      <w:r>
        <w:rPr>
          <w:b w:val="0"/>
          <w:caps/>
          <w:color w:val="262626" w:themeColor="text1" w:themeTint="D9"/>
          <w:sz w:val="24"/>
          <w:szCs w:val="26"/>
        </w:rPr>
        <w:t>Técnico en Informática avalado por Carlos Film</w:t>
      </w:r>
    </w:p>
    <w:sectPr w:rsidR="00F64C4C" w:rsidRPr="0000497D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D4A" w:rsidRDefault="00D32D4A">
      <w:pPr>
        <w:spacing w:after="0"/>
      </w:pPr>
      <w:r>
        <w:separator/>
      </w:r>
    </w:p>
  </w:endnote>
  <w:endnote w:type="continuationSeparator" w:id="0">
    <w:p w:rsidR="00D32D4A" w:rsidRDefault="00D32D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D4A" w:rsidRDefault="00D32D4A">
      <w:pPr>
        <w:spacing w:after="0"/>
      </w:pPr>
      <w:r>
        <w:separator/>
      </w:r>
    </w:p>
  </w:footnote>
  <w:footnote w:type="continuationSeparator" w:id="0">
    <w:p w:rsidR="00D32D4A" w:rsidRDefault="00D32D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01D4E0C"/>
    <w:multiLevelType w:val="hybridMultilevel"/>
    <w:tmpl w:val="C386931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8F55CFF"/>
    <w:multiLevelType w:val="hybridMultilevel"/>
    <w:tmpl w:val="134EE20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15"/>
  </w:num>
  <w:num w:numId="23">
    <w:abstractNumId w:val="2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3B"/>
    <w:rsid w:val="0000497D"/>
    <w:rsid w:val="00006C25"/>
    <w:rsid w:val="000A4F59"/>
    <w:rsid w:val="0012796A"/>
    <w:rsid w:val="00141A4C"/>
    <w:rsid w:val="001B29CF"/>
    <w:rsid w:val="001F4BDF"/>
    <w:rsid w:val="00255E27"/>
    <w:rsid w:val="0028220F"/>
    <w:rsid w:val="00356C14"/>
    <w:rsid w:val="0036369A"/>
    <w:rsid w:val="00617B26"/>
    <w:rsid w:val="006270A9"/>
    <w:rsid w:val="00675956"/>
    <w:rsid w:val="00681034"/>
    <w:rsid w:val="00816216"/>
    <w:rsid w:val="00870683"/>
    <w:rsid w:val="0087734B"/>
    <w:rsid w:val="0097591B"/>
    <w:rsid w:val="009D5933"/>
    <w:rsid w:val="00A27F83"/>
    <w:rsid w:val="00AF5142"/>
    <w:rsid w:val="00B40478"/>
    <w:rsid w:val="00B91B5B"/>
    <w:rsid w:val="00BD768D"/>
    <w:rsid w:val="00BE1964"/>
    <w:rsid w:val="00BE241E"/>
    <w:rsid w:val="00BF667D"/>
    <w:rsid w:val="00C61F8E"/>
    <w:rsid w:val="00D32D4A"/>
    <w:rsid w:val="00D66501"/>
    <w:rsid w:val="00E40DD7"/>
    <w:rsid w:val="00E83E4B"/>
    <w:rsid w:val="00E85585"/>
    <w:rsid w:val="00F07C2F"/>
    <w:rsid w:val="00F64C4C"/>
    <w:rsid w:val="00FE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14F2323-F9E8-4AC1-A210-ED4932FA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.ort08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1D598A56B343219C46B3E6BBC61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69C2B-9A8E-40BB-8D6C-08F3654CA556}"/>
      </w:docPartPr>
      <w:docPartBody>
        <w:p w:rsidR="002F2A77" w:rsidRDefault="008445F0">
          <w:pPr>
            <w:pStyle w:val="E71D598A56B343219C46B3E6BBC6134D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AE1F4CCC465E412C8E71538A9B1C7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3E7E7-1B94-4686-AB60-38E4FA99C426}"/>
      </w:docPartPr>
      <w:docPartBody>
        <w:p w:rsidR="002F2A77" w:rsidRDefault="008445F0">
          <w:pPr>
            <w:pStyle w:val="AE1F4CCC465E412C8E71538A9B1C75F8"/>
          </w:pPr>
          <w:r>
            <w:rPr>
              <w:lang w:bidi="es-ES"/>
            </w:rPr>
            <w:t>Aptitudes y 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F0"/>
    <w:rsid w:val="002B7993"/>
    <w:rsid w:val="002F2A77"/>
    <w:rsid w:val="005F11B3"/>
    <w:rsid w:val="00687D92"/>
    <w:rsid w:val="007109BD"/>
    <w:rsid w:val="008445F0"/>
    <w:rsid w:val="00C23BFE"/>
    <w:rsid w:val="00F15093"/>
    <w:rsid w:val="00F3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BF13997EC34D2C8B3F3C1E9632ABCB">
    <w:name w:val="E2BF13997EC34D2C8B3F3C1E9632ABCB"/>
  </w:style>
  <w:style w:type="paragraph" w:customStyle="1" w:styleId="67EF55A55DCB4763A617AD28615DC23B">
    <w:name w:val="67EF55A55DCB4763A617AD28615DC23B"/>
  </w:style>
  <w:style w:type="paragraph" w:customStyle="1" w:styleId="6D8082D99ADB48F1B110634D569F5558">
    <w:name w:val="6D8082D99ADB48F1B110634D569F5558"/>
  </w:style>
  <w:style w:type="paragraph" w:customStyle="1" w:styleId="954D9CBD6B78456F8881DA6D095B208A">
    <w:name w:val="954D9CBD6B78456F8881DA6D095B208A"/>
  </w:style>
  <w:style w:type="paragraph" w:customStyle="1" w:styleId="380D586219B241A7A4E4E38A00634056">
    <w:name w:val="380D586219B241A7A4E4E38A00634056"/>
  </w:style>
  <w:style w:type="paragraph" w:customStyle="1" w:styleId="409E3BC584A240BC91A04A50EE0AC973">
    <w:name w:val="409E3BC584A240BC91A04A50EE0AC973"/>
  </w:style>
  <w:style w:type="paragraph" w:customStyle="1" w:styleId="E71D598A56B343219C46B3E6BBC6134D">
    <w:name w:val="E71D598A56B343219C46B3E6BBC6134D"/>
  </w:style>
  <w:style w:type="paragraph" w:customStyle="1" w:styleId="71F0842AC0324613A11EC258DB9CDFF7">
    <w:name w:val="71F0842AC0324613A11EC258DB9CDFF7"/>
  </w:style>
  <w:style w:type="paragraph" w:customStyle="1" w:styleId="054B61AD79524075A8151A5804382E80">
    <w:name w:val="054B61AD79524075A8151A5804382E80"/>
  </w:style>
  <w:style w:type="paragraph" w:customStyle="1" w:styleId="53DFADC3A812405B9B6BFE8F5FEE2257">
    <w:name w:val="53DFADC3A812405B9B6BFE8F5FEE2257"/>
  </w:style>
  <w:style w:type="paragraph" w:customStyle="1" w:styleId="DC06245001EC47858E5BB8866409B245">
    <w:name w:val="DC06245001EC47858E5BB8866409B245"/>
  </w:style>
  <w:style w:type="paragraph" w:customStyle="1" w:styleId="4750FD904C3D4F65AB4A9BACBB580FE2">
    <w:name w:val="4750FD904C3D4F65AB4A9BACBB580FE2"/>
  </w:style>
  <w:style w:type="paragraph" w:customStyle="1" w:styleId="0D12E4A909D94FB7B6C78D70D749C473">
    <w:name w:val="0D12E4A909D94FB7B6C78D70D749C473"/>
  </w:style>
  <w:style w:type="paragraph" w:customStyle="1" w:styleId="DF01FB3E0B4C445AB71E4DA84F430CA9">
    <w:name w:val="DF01FB3E0B4C445AB71E4DA84F430CA9"/>
  </w:style>
  <w:style w:type="paragraph" w:customStyle="1" w:styleId="71A27E7DB0814DC1A355E36F990FCBFD">
    <w:name w:val="71A27E7DB0814DC1A355E36F990FCBFD"/>
  </w:style>
  <w:style w:type="paragraph" w:customStyle="1" w:styleId="AE1F4CCC465E412C8E71538A9B1C75F8">
    <w:name w:val="AE1F4CCC465E412C8E71538A9B1C75F8"/>
  </w:style>
  <w:style w:type="paragraph" w:customStyle="1" w:styleId="048DA11790AF4AC49666285E6FC6B25F">
    <w:name w:val="048DA11790AF4AC49666285E6FC6B25F"/>
  </w:style>
  <w:style w:type="paragraph" w:customStyle="1" w:styleId="154B6F929D2A4DC8B39DA0CA73465CD3">
    <w:name w:val="154B6F929D2A4DC8B39DA0CA73465CD3"/>
  </w:style>
  <w:style w:type="paragraph" w:customStyle="1" w:styleId="34A6064A24B04B498F4D5DD5B0FC12B4">
    <w:name w:val="34A6064A24B04B498F4D5DD5B0FC12B4"/>
  </w:style>
  <w:style w:type="paragraph" w:customStyle="1" w:styleId="8D39A9AD762445DFA1B9426EB8A096B8">
    <w:name w:val="8D39A9AD762445DFA1B9426EB8A096B8"/>
  </w:style>
  <w:style w:type="paragraph" w:customStyle="1" w:styleId="D71D28FC77724518BA657443D59B93A9">
    <w:name w:val="D71D28FC77724518BA657443D59B93A9"/>
  </w:style>
  <w:style w:type="paragraph" w:customStyle="1" w:styleId="6C217D937129449D855A3BF14B19B19D">
    <w:name w:val="6C217D937129449D855A3BF14B19B19D"/>
  </w:style>
  <w:style w:type="paragraph" w:customStyle="1" w:styleId="85BB9060A0DF4A4E96886CFA918A5208">
    <w:name w:val="85BB9060A0DF4A4E96886CFA918A5208"/>
  </w:style>
  <w:style w:type="paragraph" w:customStyle="1" w:styleId="0543D81A90F445E08AF1D3CBFFA9F827">
    <w:name w:val="0543D81A90F445E08AF1D3CBFFA9F827"/>
  </w:style>
  <w:style w:type="paragraph" w:customStyle="1" w:styleId="9A82BEF11D454E9D86BE1B8C6B8E770E">
    <w:name w:val="9A82BEF11D454E9D86BE1B8C6B8E770E"/>
  </w:style>
  <w:style w:type="paragraph" w:customStyle="1" w:styleId="F87A4B25D51A471483C59585147DE0F7">
    <w:name w:val="F87A4B25D51A471483C59585147DE0F7"/>
  </w:style>
  <w:style w:type="paragraph" w:customStyle="1" w:styleId="6068CD56F17740239F520DB2F6F80EC2">
    <w:name w:val="6068CD56F17740239F520DB2F6F80EC2"/>
  </w:style>
  <w:style w:type="paragraph" w:customStyle="1" w:styleId="2016AEC0CEF744308A1A36BF5B3B7BDE">
    <w:name w:val="2016AEC0CEF744308A1A36BF5B3B7BDE"/>
  </w:style>
  <w:style w:type="paragraph" w:customStyle="1" w:styleId="7421C1DF91A740748725DA1B219C83FB">
    <w:name w:val="7421C1DF91A740748725DA1B219C83FB"/>
  </w:style>
  <w:style w:type="paragraph" w:customStyle="1" w:styleId="B682D30C87654E7F959FA5102933ADF0">
    <w:name w:val="B682D30C87654E7F959FA5102933ADF0"/>
  </w:style>
  <w:style w:type="paragraph" w:customStyle="1" w:styleId="E175A1B3AFC246B690081C4116A5CDF0">
    <w:name w:val="E175A1B3AFC246B690081C4116A5CDF0"/>
  </w:style>
  <w:style w:type="paragraph" w:customStyle="1" w:styleId="A9963F38E24E4CB6AEFB372A763C66C5">
    <w:name w:val="A9963F38E24E4CB6AEFB372A763C66C5"/>
  </w:style>
  <w:style w:type="paragraph" w:customStyle="1" w:styleId="689D1F3905654E16A36A18F980AD1A85">
    <w:name w:val="689D1F3905654E16A36A18F980AD1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E7A6-E3BD-43C5-84AA-53E491ED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(color).dotx</Template>
  <TotalTime>88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 Ortega</cp:lastModifiedBy>
  <cp:revision>2</cp:revision>
  <dcterms:created xsi:type="dcterms:W3CDTF">2018-11-16T20:11:00Z</dcterms:created>
  <dcterms:modified xsi:type="dcterms:W3CDTF">2019-10-26T14:18:00Z</dcterms:modified>
  <cp:version/>
</cp:coreProperties>
</file>